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E6" w:rsidRDefault="008C2A73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切削用量对切削温度</w:t>
      </w:r>
      <w:r w:rsidRPr="008C2A73">
        <w:rPr>
          <w:rFonts w:eastAsia="黑体" w:hint="eastAsia"/>
          <w:sz w:val="36"/>
        </w:rPr>
        <w:t>的影响</w:t>
      </w:r>
      <w:bookmarkStart w:id="0" w:name="_GoBack"/>
      <w:bookmarkEnd w:id="0"/>
    </w:p>
    <w:p w:rsidR="003E4237" w:rsidRDefault="003E4237" w:rsidP="003E4237">
      <w:pPr>
        <w:spacing w:beforeLines="100" w:before="312"/>
        <w:ind w:firstLineChars="63" w:firstLine="151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学号：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  <w:t>姓名：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</w:rPr>
        <w:t>实验日期：</w:t>
      </w:r>
    </w:p>
    <w:p w:rsidR="009256E6" w:rsidRDefault="009256E6">
      <w:pPr>
        <w:ind w:firstLineChars="1160" w:firstLine="2436"/>
        <w:jc w:val="left"/>
        <w:rPr>
          <w:rFonts w:ascii="黑体" w:eastAsia="黑体"/>
        </w:rPr>
      </w:pPr>
      <w:r>
        <w:rPr>
          <w:rFonts w:ascii="黑体" w:eastAsia="黑体"/>
        </w:rPr>
        <w:t xml:space="preserve">                                         </w:t>
      </w:r>
    </w:p>
    <w:p w:rsidR="009256E6" w:rsidRDefault="008455C9" w:rsidP="006A3155">
      <w:pPr>
        <w:numPr>
          <w:ilvl w:val="0"/>
          <w:numId w:val="1"/>
        </w:numPr>
        <w:rPr>
          <w:rFonts w:eastAsia="黑体"/>
          <w:sz w:val="24"/>
        </w:rPr>
      </w:pP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1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8839200</wp:posOffset>
                </wp:positionV>
                <wp:extent cx="5143500" cy="693420"/>
                <wp:effectExtent l="0" t="0" r="0" b="1905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5432" w:rsidRDefault="00A35432" w:rsidP="00A35432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ind w:firstLineChars="200" w:firstLine="36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0      0.5          1.0          1.5          2.0          2.5          3.0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(</w:t>
                            </w:r>
                            <w:r w:rsidRPr="0080022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mm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)</w:t>
                            </w:r>
                          </w:p>
                          <w:p w:rsidR="002011E1" w:rsidRDefault="002011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改变</w:t>
                            </w:r>
                            <w:r w:rsidR="00A35432">
                              <w:rPr>
                                <w:rFonts w:hint="eastAsia"/>
                                <w:sz w:val="18"/>
                              </w:rPr>
                              <w:t>背吃刀量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切削</w:t>
                            </w:r>
                            <w:r w:rsidR="00F73F85">
                              <w:rPr>
                                <w:rFonts w:hint="eastAsia"/>
                                <w:sz w:val="18"/>
                              </w:rPr>
                              <w:t>温度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实验图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7pt;margin-top:696pt;width:405pt;height:54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UR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" filled="f" stroked="f">
                <v:textbox>
                  <w:txbxContent>
                    <w:p w:rsidR="00A35432" w:rsidRDefault="00A35432" w:rsidP="00A35432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ind w:firstLineChars="200" w:firstLine="36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0      0.5          1.0          1.5          2.0          2.5          3.0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(</w:t>
                      </w:r>
                      <w:r w:rsidRPr="00800223">
                        <w:rPr>
                          <w:rFonts w:hint="eastAsia"/>
                          <w:sz w:val="21"/>
                          <w:szCs w:val="21"/>
                        </w:rPr>
                        <w:t>mm</w:t>
                      </w:r>
                      <w:r>
                        <w:rPr>
                          <w:rFonts w:hint="eastAsia"/>
                          <w:szCs w:val="24"/>
                        </w:rPr>
                        <w:t>)</w:t>
                      </w:r>
                    </w:p>
                    <w:p w:rsidR="002011E1" w:rsidRDefault="002011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</w:rPr>
                        <w:t>改变</w:t>
                      </w:r>
                      <w:r w:rsidR="00A35432">
                        <w:rPr>
                          <w:rFonts w:hint="eastAsia"/>
                          <w:sz w:val="18"/>
                        </w:rPr>
                        <w:t>背吃刀量</w:t>
                      </w:r>
                      <w:r>
                        <w:rPr>
                          <w:rFonts w:hint="eastAsia"/>
                          <w:sz w:val="18"/>
                        </w:rPr>
                        <w:t>切削</w:t>
                      </w:r>
                      <w:r w:rsidR="00F73F85">
                        <w:rPr>
                          <w:rFonts w:hint="eastAsia"/>
                          <w:sz w:val="18"/>
                        </w:rPr>
                        <w:t>温度</w:t>
                      </w:r>
                      <w:r>
                        <w:rPr>
                          <w:rFonts w:hint="eastAsia"/>
                          <w:sz w:val="18"/>
                        </w:rPr>
                        <w:t>实验图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ge">
                  <wp:posOffset>6858000</wp:posOffset>
                </wp:positionV>
                <wp:extent cx="457200" cy="1684020"/>
                <wp:effectExtent l="0" t="0" r="0" b="1905"/>
                <wp:wrapNone/>
                <wp:docPr id="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1E1" w:rsidRDefault="002011E1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℃</w:t>
                            </w:r>
                            <w:r>
                              <w:t>)</w:t>
                            </w:r>
                          </w:p>
                          <w:p w:rsidR="002011E1" w:rsidRDefault="002011E1">
                            <w:pPr>
                              <w:jc w:val="center"/>
                            </w:pPr>
                          </w:p>
                          <w:p w:rsidR="002011E1" w:rsidRDefault="002011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切</w:t>
                            </w:r>
                          </w:p>
                          <w:p w:rsidR="002011E1" w:rsidRDefault="002011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削</w:t>
                            </w:r>
                            <w:proofErr w:type="gramEnd"/>
                          </w:p>
                          <w:p w:rsidR="002011E1" w:rsidRDefault="002011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温</w:t>
                            </w:r>
                          </w:p>
                          <w:p w:rsidR="002011E1" w:rsidRDefault="002011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度</w:t>
                            </w:r>
                          </w:p>
                          <w:p w:rsidR="002011E1" w:rsidRDefault="002011E1">
                            <w:pPr>
                              <w:jc w:val="center"/>
                              <w:rPr>
                                <w:rFonts w:ascii="Symbol" w:hAnsi="Symbol"/>
                                <w:i/>
                                <w:iCs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iCs/>
                                <w:sz w:val="32"/>
                              </w:rPr>
                              <w:t>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-9pt;margin-top:540pt;width:36pt;height:13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MFuAIAAME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" filled="f" stroked="f">
                <v:textbox>
                  <w:txbxContent>
                    <w:p w:rsidR="002011E1" w:rsidRDefault="002011E1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ascii="宋体" w:hAnsi="宋体" w:hint="eastAsia"/>
                        </w:rPr>
                        <w:t>℃</w:t>
                      </w:r>
                      <w:r>
                        <w:t>)</w:t>
                      </w:r>
                    </w:p>
                    <w:p w:rsidR="002011E1" w:rsidRDefault="002011E1">
                      <w:pPr>
                        <w:jc w:val="center"/>
                      </w:pPr>
                    </w:p>
                    <w:p w:rsidR="002011E1" w:rsidRDefault="002011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切</w:t>
                      </w:r>
                    </w:p>
                    <w:p w:rsidR="002011E1" w:rsidRDefault="002011E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削</w:t>
                      </w:r>
                      <w:proofErr w:type="gramEnd"/>
                    </w:p>
                    <w:p w:rsidR="002011E1" w:rsidRDefault="002011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温</w:t>
                      </w:r>
                    </w:p>
                    <w:p w:rsidR="002011E1" w:rsidRDefault="002011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度</w:t>
                      </w:r>
                    </w:p>
                    <w:p w:rsidR="002011E1" w:rsidRDefault="002011E1">
                      <w:pPr>
                        <w:jc w:val="center"/>
                        <w:rPr>
                          <w:rFonts w:ascii="Symbol" w:hAnsi="Symbol"/>
                          <w:i/>
                          <w:iCs/>
                          <w:sz w:val="32"/>
                        </w:rPr>
                      </w:pPr>
                      <w:r>
                        <w:rPr>
                          <w:rFonts w:ascii="Symbol" w:hAnsi="Symbol"/>
                          <w:i/>
                          <w:iCs/>
                          <w:sz w:val="32"/>
                        </w:rPr>
                        <w:t>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228600</wp:posOffset>
                </wp:positionH>
                <wp:positionV relativeFrom="page">
                  <wp:posOffset>6164580</wp:posOffset>
                </wp:positionV>
                <wp:extent cx="571500" cy="3169920"/>
                <wp:effectExtent l="0" t="1905" r="0" b="0"/>
                <wp:wrapNone/>
                <wp:docPr id="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1E1" w:rsidRDefault="002011E1">
                            <w:pPr>
                              <w:spacing w:beforeLines="50" w:before="156" w:line="56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1400</w:t>
                            </w:r>
                          </w:p>
                          <w:tbl>
                            <w:tblPr>
                              <w:tblW w:w="6825" w:type="dxa"/>
                              <w:tblInd w:w="7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825"/>
                            </w:tblGrid>
                            <w:tr w:rsidR="00035582" w:rsidTr="00035582">
                              <w:trPr>
                                <w:trHeight w:val="375"/>
                              </w:trPr>
                              <w:tc>
                                <w:tcPr>
                                  <w:tcW w:w="6825" w:type="dxa"/>
                                </w:tcPr>
                                <w:p w:rsidR="00035582" w:rsidRDefault="00035582">
                                  <w:pPr>
                                    <w:spacing w:line="560" w:lineRule="exac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11E1" w:rsidRDefault="002011E1">
                            <w:pPr>
                              <w:spacing w:line="56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1200</w:t>
                            </w:r>
                          </w:p>
                          <w:p w:rsidR="002011E1" w:rsidRDefault="002011E1">
                            <w:pPr>
                              <w:spacing w:line="56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1000</w:t>
                            </w:r>
                          </w:p>
                          <w:p w:rsidR="002011E1" w:rsidRDefault="002011E1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800</w:t>
                            </w:r>
                          </w:p>
                          <w:p w:rsidR="002011E1" w:rsidRDefault="002011E1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600</w:t>
                            </w:r>
                          </w:p>
                          <w:p w:rsidR="002011E1" w:rsidRDefault="002011E1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</w:pPr>
                            <w:r>
                              <w:t>400</w:t>
                            </w:r>
                          </w:p>
                          <w:p w:rsidR="002011E1" w:rsidRDefault="002011E1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</w:pPr>
                            <w:r>
                              <w:t>200</w:t>
                            </w:r>
                          </w:p>
                          <w:p w:rsidR="002011E1" w:rsidRDefault="002011E1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</w:pPr>
                            <w:r>
                              <w:t xml:space="preserve">   0</w:t>
                            </w:r>
                          </w:p>
                          <w:p w:rsidR="002011E1" w:rsidRDefault="002011E1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8" type="#_x0000_t202" style="position:absolute;left:0;text-align:left;margin-left:18pt;margin-top:485.4pt;width:45pt;height:24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acuw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" filled="f" stroked="f">
                <v:textbox>
                  <w:txbxContent>
                    <w:p w:rsidR="002011E1" w:rsidRDefault="002011E1">
                      <w:pPr>
                        <w:spacing w:beforeLines="50" w:before="156" w:line="56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1400</w:t>
                      </w:r>
                    </w:p>
                    <w:tbl>
                      <w:tblPr>
                        <w:tblW w:w="6825" w:type="dxa"/>
                        <w:tblInd w:w="7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825"/>
                      </w:tblGrid>
                      <w:tr w:rsidR="00035582" w:rsidTr="00035582">
                        <w:trPr>
                          <w:trHeight w:val="375"/>
                        </w:trPr>
                        <w:tc>
                          <w:tcPr>
                            <w:tcW w:w="6825" w:type="dxa"/>
                          </w:tcPr>
                          <w:p w:rsidR="00035582" w:rsidRDefault="00035582">
                            <w:pPr>
                              <w:spacing w:line="560" w:lineRule="exact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2011E1" w:rsidRDefault="002011E1">
                      <w:pPr>
                        <w:spacing w:line="56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1200</w:t>
                      </w:r>
                    </w:p>
                    <w:p w:rsidR="002011E1" w:rsidRDefault="002011E1">
                      <w:pPr>
                        <w:spacing w:line="56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1000</w:t>
                      </w:r>
                    </w:p>
                    <w:p w:rsidR="002011E1" w:rsidRDefault="002011E1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800</w:t>
                      </w:r>
                    </w:p>
                    <w:p w:rsidR="002011E1" w:rsidRDefault="002011E1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600</w:t>
                      </w:r>
                    </w:p>
                    <w:p w:rsidR="002011E1" w:rsidRDefault="002011E1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</w:pPr>
                      <w:r>
                        <w:t>400</w:t>
                      </w:r>
                    </w:p>
                    <w:p w:rsidR="002011E1" w:rsidRDefault="002011E1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</w:pPr>
                      <w:r>
                        <w:t>200</w:t>
                      </w:r>
                    </w:p>
                    <w:p w:rsidR="002011E1" w:rsidRDefault="002011E1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</w:pPr>
                      <w:r>
                        <w:t xml:space="preserve">   0</w:t>
                      </w:r>
                    </w:p>
                    <w:p w:rsidR="002011E1" w:rsidRDefault="002011E1">
                      <w:pPr>
                        <w:spacing w:line="320" w:lineRule="exact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256E6">
        <w:rPr>
          <w:rFonts w:eastAsia="黑体" w:hint="eastAsia"/>
          <w:sz w:val="24"/>
        </w:rPr>
        <w:t>实验条件：</w:t>
      </w:r>
    </w:p>
    <w:p w:rsidR="009256E6" w:rsidRDefault="009256E6" w:rsidP="006A3155">
      <w:pPr>
        <w:numPr>
          <w:ilvl w:val="1"/>
          <w:numId w:val="1"/>
        </w:numPr>
      </w:pPr>
      <w:r>
        <w:rPr>
          <w:rFonts w:hint="eastAsia"/>
        </w:rPr>
        <w:t>车床型号</w:t>
      </w:r>
      <w:r>
        <w:rPr>
          <w:rFonts w:hint="eastAsia"/>
        </w:rPr>
        <w:t xml:space="preserve">    </w:t>
      </w:r>
      <w:r w:rsidR="008740FD">
        <w:t>CA6140</w:t>
      </w:r>
    </w:p>
    <w:p w:rsidR="009256E6" w:rsidRDefault="009256E6" w:rsidP="006A3155">
      <w:pPr>
        <w:numPr>
          <w:ilvl w:val="1"/>
          <w:numId w:val="1"/>
        </w:numPr>
      </w:pPr>
      <w:r>
        <w:rPr>
          <w:rFonts w:hint="eastAsia"/>
        </w:rPr>
        <w:t>工件参数</w:t>
      </w:r>
      <w:r>
        <w:rPr>
          <w:rFonts w:hint="eastAsia"/>
        </w:rPr>
        <w:t xml:space="preserve">    </w:t>
      </w:r>
      <w:r>
        <w:rPr>
          <w:rFonts w:hint="eastAsia"/>
        </w:rPr>
        <w:t>工件参数见表</w:t>
      </w:r>
      <w:r>
        <w:rPr>
          <w:rFonts w:hint="eastAsia"/>
        </w:rPr>
        <w:t>1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398"/>
        <w:gridCol w:w="1398"/>
        <w:gridCol w:w="1398"/>
        <w:gridCol w:w="1398"/>
        <w:gridCol w:w="1398"/>
      </w:tblGrid>
      <w:tr w:rsidR="005B0A6C"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工件材料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件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热处理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状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工件形状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</w:t>
            </w:r>
            <w:r>
              <w:t xml:space="preserve">    </w:t>
            </w:r>
            <w:r>
              <w:rPr>
                <w:rFonts w:hint="eastAsia"/>
              </w:rPr>
              <w:t>件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夹</w:t>
            </w:r>
            <w:proofErr w:type="gramStart"/>
            <w:r>
              <w:rPr>
                <w:rFonts w:hint="eastAsia"/>
              </w:rPr>
              <w:t>持方式</w:t>
            </w:r>
            <w:proofErr w:type="gramEnd"/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工件基本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（</w:t>
            </w:r>
            <w: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工件基本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度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（</w:t>
            </w:r>
            <w:r>
              <w:t>mm</w:t>
            </w:r>
            <w:r>
              <w:rPr>
                <w:rFonts w:hint="eastAsia"/>
              </w:rPr>
              <w:t>）</w:t>
            </w:r>
          </w:p>
        </w:tc>
      </w:tr>
      <w:tr w:rsidR="005B0A6C"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t>45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rPr>
                <w:rFonts w:hint="eastAsia"/>
              </w:rPr>
              <w:t>正火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rPr>
                <w:rFonts w:hint="eastAsia"/>
              </w:rPr>
              <w:t>棒状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卡盘顶尖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t>100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t>400</w:t>
            </w:r>
          </w:p>
        </w:tc>
      </w:tr>
    </w:tbl>
    <w:p w:rsidR="009256E6" w:rsidRDefault="009256E6" w:rsidP="006A3155">
      <w:pPr>
        <w:numPr>
          <w:ilvl w:val="1"/>
          <w:numId w:val="1"/>
        </w:numPr>
      </w:pPr>
      <w:r>
        <w:rPr>
          <w:rFonts w:hint="eastAsia"/>
        </w:rPr>
        <w:t>刀具参数：</w:t>
      </w:r>
    </w:p>
    <w:p w:rsidR="009256E6" w:rsidRDefault="009256E6" w:rsidP="006A3155">
      <w:pPr>
        <w:numPr>
          <w:ilvl w:val="2"/>
          <w:numId w:val="1"/>
        </w:numPr>
        <w:ind w:left="975"/>
      </w:pPr>
      <w:r>
        <w:rPr>
          <w:rFonts w:hint="eastAsia"/>
        </w:rPr>
        <w:t>刀具（刀片）材料</w:t>
      </w:r>
      <w:r>
        <w:rPr>
          <w:rFonts w:hint="eastAsia"/>
        </w:rPr>
        <w:t xml:space="preserve">    </w:t>
      </w:r>
      <w:r w:rsidR="008740FD">
        <w:t>YT15</w:t>
      </w:r>
    </w:p>
    <w:p w:rsidR="009256E6" w:rsidRDefault="009256E6" w:rsidP="006A3155">
      <w:pPr>
        <w:numPr>
          <w:ilvl w:val="2"/>
          <w:numId w:val="1"/>
        </w:numPr>
        <w:ind w:left="975"/>
      </w:pPr>
      <w:r>
        <w:rPr>
          <w:rFonts w:hint="eastAsia"/>
        </w:rPr>
        <w:t>刀具几何参数</w:t>
      </w:r>
      <w:r>
        <w:t xml:space="preserve">    </w:t>
      </w:r>
      <w:r>
        <w:rPr>
          <w:rFonts w:hint="eastAsia"/>
        </w:rPr>
        <w:t>刀具几何参数见表</w:t>
      </w:r>
      <w:r>
        <w:rPr>
          <w:rFonts w:hint="eastAsia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126"/>
        <w:gridCol w:w="2127"/>
        <w:gridCol w:w="2324"/>
        <w:gridCol w:w="227"/>
      </w:tblGrid>
      <w:tr w:rsidR="009256E6">
        <w:trPr>
          <w:gridAfter w:val="1"/>
          <w:wAfter w:w="227" w:type="dxa"/>
          <w:cantSplit/>
          <w:jc w:val="center"/>
        </w:trPr>
        <w:tc>
          <w:tcPr>
            <w:tcW w:w="85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56E6" w:rsidRDefault="009256E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表</w:t>
            </w: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 xml:space="preserve">  单因素切削力实验刀具几何参数</w:t>
            </w:r>
          </w:p>
        </w:tc>
      </w:tr>
      <w:tr w:rsidR="009256E6">
        <w:trPr>
          <w:gridAfter w:val="1"/>
          <w:wAfter w:w="227" w:type="dxa"/>
          <w:cantSplit/>
          <w:jc w:val="center"/>
        </w:trPr>
        <w:tc>
          <w:tcPr>
            <w:tcW w:w="85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56E6" w:rsidRDefault="009256E6">
            <w:pPr>
              <w:wordWrap w:val="0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（单位：度）</w:t>
            </w:r>
            <w:r>
              <w:rPr>
                <w:sz w:val="18"/>
              </w:rPr>
              <w:t xml:space="preserve">   </w:t>
            </w:r>
          </w:p>
        </w:tc>
      </w:tr>
      <w:tr w:rsidR="005B0276" w:rsidTr="005B0276">
        <w:tblPrEx>
          <w:jc w:val="left"/>
        </w:tblPrEx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刀具主偏角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刀具前角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刀具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倾角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刀尖圆弧半径</w:t>
            </w:r>
          </w:p>
        </w:tc>
      </w:tr>
      <w:tr w:rsidR="005B0276" w:rsidTr="005B0276">
        <w:tblPrEx>
          <w:jc w:val="left"/>
        </w:tblPrEx>
        <w:trPr>
          <w:trHeight w:val="487"/>
        </w:trPr>
        <w:tc>
          <w:tcPr>
            <w:tcW w:w="1951" w:type="dxa"/>
            <w:vAlign w:val="center"/>
          </w:tcPr>
          <w:p w:rsidR="005B0276" w:rsidRDefault="005B0276" w:rsidP="005B0276">
            <w:pPr>
              <w:jc w:val="center"/>
            </w:pPr>
          </w:p>
        </w:tc>
        <w:tc>
          <w:tcPr>
            <w:tcW w:w="2126" w:type="dxa"/>
            <w:vAlign w:val="center"/>
          </w:tcPr>
          <w:p w:rsidR="005B0276" w:rsidRDefault="005B0276" w:rsidP="005B0276">
            <w:pPr>
              <w:jc w:val="center"/>
            </w:pPr>
          </w:p>
        </w:tc>
        <w:tc>
          <w:tcPr>
            <w:tcW w:w="2127" w:type="dxa"/>
            <w:vAlign w:val="center"/>
          </w:tcPr>
          <w:p w:rsidR="005B0276" w:rsidRDefault="005B0276" w:rsidP="005B0276">
            <w:pPr>
              <w:jc w:val="center"/>
            </w:pPr>
          </w:p>
        </w:tc>
        <w:tc>
          <w:tcPr>
            <w:tcW w:w="2551" w:type="dxa"/>
            <w:gridSpan w:val="2"/>
            <w:vAlign w:val="center"/>
          </w:tcPr>
          <w:p w:rsidR="005B0276" w:rsidRDefault="005B0276" w:rsidP="005B0276">
            <w:pPr>
              <w:jc w:val="center"/>
            </w:pPr>
          </w:p>
        </w:tc>
      </w:tr>
    </w:tbl>
    <w:p w:rsidR="005B0276" w:rsidRDefault="005B0276" w:rsidP="005B0276">
      <w:pPr>
        <w:ind w:left="420"/>
      </w:pPr>
    </w:p>
    <w:p w:rsidR="009256E6" w:rsidRDefault="00EA2926">
      <w:pPr>
        <w:spacing w:beforeLines="50" w:before="156" w:afterLines="50" w:after="156"/>
        <w:ind w:left="420"/>
        <w:sectPr w:rsidR="009256E6" w:rsidSect="00896B51">
          <w:headerReference w:type="default" r:id="rId8"/>
          <w:footerReference w:type="default" r:id="rId9"/>
          <w:type w:val="continuous"/>
          <w:pgSz w:w="11906" w:h="16838" w:code="9"/>
          <w:pgMar w:top="1440" w:right="1418" w:bottom="1440" w:left="1797" w:header="851" w:footer="992" w:gutter="0"/>
          <w:pgNumType w:start="1"/>
          <w:cols w:space="425"/>
          <w:docGrid w:type="linesAndChars" w:linePitch="312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55.75pt;margin-top:116.5pt;width:353.05pt;height:187.5pt;z-index:251663872;mso-position-horizontal-relative:text;mso-position-vertical-relative:text" filled="t" fillcolor="white [3212]" stroked="t" strokecolor="black [3213]">
            <v:imagedata r:id="rId10" o:title=""/>
            <w10:wrap type="square"/>
          </v:shape>
          <o:OLEObject Type="Embed" ProgID="Excel.Sheet.12" ShapeID="_x0000_s1070" DrawAspect="Content" ObjectID="_1500471150" r:id="rId11"/>
        </w:pict>
      </w:r>
    </w:p>
    <w:bookmarkStart w:id="1" w:name="PicJinJi"/>
    <w:p w:rsidR="009256E6" w:rsidRDefault="003E4237" w:rsidP="00035582">
      <w:pPr>
        <w:tabs>
          <w:tab w:val="left" w:pos="3420"/>
          <w:tab w:val="left" w:pos="5940"/>
        </w:tabs>
        <w:ind w:firstLineChars="500" w:firstLine="900"/>
        <w:rPr>
          <w:sz w:val="18"/>
        </w:rPr>
      </w:pPr>
      <w:r>
        <w:rPr>
          <w:noProof/>
          <w:sz w:val="18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-295275</wp:posOffset>
                </wp:positionV>
                <wp:extent cx="5686425" cy="683895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6838950"/>
                          <a:chOff x="0" y="0"/>
                          <a:chExt cx="5686425" cy="6838950"/>
                        </a:xfrm>
                      </wpg:grpSpPr>
                      <wps:wsp>
                        <wps:cNvPr id="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676525"/>
                            <a:ext cx="50292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1E1" w:rsidRDefault="002011E1">
                              <w:pPr>
                                <w:spacing w:beforeLines="50" w:before="156"/>
                                <w:ind w:firstLineChars="50" w:firstLine="9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0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 0.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>.2            0.3            0.4           0.5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(</w:t>
                              </w:r>
                              <w:r w:rsidRPr="00800223">
                                <w:rPr>
                                  <w:rFonts w:hint="eastAsia"/>
                                  <w:szCs w:val="21"/>
                                </w:rPr>
                                <w:t>mm/</w:t>
                              </w:r>
                              <w:r w:rsidRPr="00800223">
                                <w:rPr>
                                  <w:rFonts w:hint="eastAsia"/>
                                  <w:szCs w:val="21"/>
                                </w:rPr>
                                <w:t>转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)</w:t>
                              </w:r>
                            </w:p>
                            <w:p w:rsidR="002011E1" w:rsidRDefault="002011E1">
                              <w:pPr>
                                <w:spacing w:beforeLines="50" w:before="15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改变进给量切削温度实验图</w:t>
                              </w:r>
                            </w:p>
                          </w:txbxContent>
                        </wps:txbx>
                        <wps:bodyPr rot="0" vert="horz" wrap="square" lIns="12600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5715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1E1" w:rsidRDefault="002011E1">
                              <w:pPr>
                                <w:spacing w:beforeLines="100" w:before="312" w:line="24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1000</w:t>
                              </w:r>
                            </w:p>
                            <w:p w:rsidR="002011E1" w:rsidRDefault="002011E1" w:rsidP="00192E12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800</w:t>
                              </w:r>
                            </w:p>
                            <w:p w:rsidR="002011E1" w:rsidRDefault="002011E1" w:rsidP="00192E12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600</w:t>
                              </w:r>
                            </w:p>
                            <w:p w:rsidR="002011E1" w:rsidRDefault="002011E1" w:rsidP="00192E12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</w:pPr>
                              <w:r>
                                <w:t>400</w:t>
                              </w:r>
                            </w:p>
                            <w:p w:rsidR="002011E1" w:rsidRDefault="002011E1" w:rsidP="00192E12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</w:pPr>
                              <w:r>
                                <w:t>200</w:t>
                              </w:r>
                            </w:p>
                            <w:p w:rsidR="002011E1" w:rsidRDefault="002011E1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</w:pPr>
                              <w:r>
                                <w:t xml:space="preserve">   0</w:t>
                              </w:r>
                            </w:p>
                            <w:p w:rsidR="002011E1" w:rsidRDefault="002011E1">
                              <w:pPr>
                                <w:spacing w:line="32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1050"/>
                            <a:ext cx="45720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℃</w:t>
                              </w:r>
                              <w:r>
                                <w:t>)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</w:pPr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切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削</w:t>
                              </w:r>
                              <w:proofErr w:type="gramEnd"/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度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  <w:rPr>
                                  <w:rFonts w:ascii="Symbol" w:hAnsi="Symbol"/>
                                  <w:i/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iCs/>
                                  <w:sz w:val="32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5924550"/>
                            <a:ext cx="5029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5432" w:rsidRDefault="00A35432" w:rsidP="00A35432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beforeLines="50" w:before="156" w:line="360" w:lineRule="auto"/>
                                <w:ind w:leftChars="86" w:left="181" w:firstLineChars="50" w:firstLine="9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0             50            100           150            200           250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 xml:space="preserve"> (</w:t>
                              </w:r>
                              <w:r w:rsidRPr="008002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m/mi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2011E1" w:rsidRDefault="002011E1">
                              <w:pPr>
                                <w:spacing w:beforeLines="50" w:before="15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3  </w:t>
                              </w:r>
                              <w:r w:rsidR="00A35432">
                                <w:rPr>
                                  <w:rFonts w:hint="eastAsia"/>
                                  <w:sz w:val="18"/>
                                </w:rPr>
                                <w:t>改变背吃刀量切削</w:t>
                              </w:r>
                              <w:r w:rsidR="00F73F85">
                                <w:rPr>
                                  <w:rFonts w:hint="eastAsia"/>
                                  <w:sz w:val="18"/>
                                </w:rPr>
                                <w:t>温度实验图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29075"/>
                            <a:ext cx="45720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℃</w:t>
                              </w:r>
                              <w:r>
                                <w:t>)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</w:pPr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切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削</w:t>
                              </w:r>
                              <w:proofErr w:type="gramEnd"/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度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  <w:rPr>
                                  <w:rFonts w:ascii="Symbol" w:hAnsi="Symbol"/>
                                  <w:i/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iCs/>
                                  <w:sz w:val="32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3171825"/>
                            <a:ext cx="5715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1E1" w:rsidRDefault="002011E1">
                              <w:pPr>
                                <w:spacing w:line="180" w:lineRule="exact"/>
                              </w:pPr>
                            </w:p>
                            <w:p w:rsidR="002011E1" w:rsidRDefault="002011E1">
                              <w:pPr>
                                <w:spacing w:line="200" w:lineRule="exact"/>
                              </w:pP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50" w:firstLine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50" w:firstLine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50" w:firstLine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100" w:firstLine="180"/>
                              </w:pPr>
                              <w:r>
                                <w:rPr>
                                  <w:sz w:val="18"/>
                                </w:rPr>
                                <w:t>800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100" w:firstLine="180"/>
                              </w:pPr>
                              <w:r>
                                <w:rPr>
                                  <w:sz w:val="18"/>
                                </w:rPr>
                                <w:t>600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100" w:firstLine="180"/>
                              </w:pPr>
                              <w:r>
                                <w:rPr>
                                  <w:sz w:val="18"/>
                                </w:rPr>
                                <w:t>400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100" w:firstLine="210"/>
                              </w:pPr>
                              <w:r>
                                <w:t>200</w:t>
                              </w:r>
                            </w:p>
                            <w:p w:rsidR="002011E1" w:rsidRDefault="002011E1">
                              <w:pPr>
                                <w:spacing w:line="560" w:lineRule="exact"/>
                                <w:ind w:firstLineChars="50" w:firstLine="105"/>
                              </w:pPr>
                              <w:r>
                                <w:t xml:space="preserve">   0</w:t>
                              </w:r>
                            </w:p>
                            <w:p w:rsidR="002011E1" w:rsidRDefault="002011E1">
                              <w:pPr>
                                <w:spacing w:line="32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9" style="position:absolute;left:0;text-align:left;margin-left:-8.85pt;margin-top:-23.25pt;width:447.75pt;height:538.5pt;z-index:251658752" coordsize="56864,6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">
                <v:shape id="Text Box 28" o:spid="_x0000_s1030" type="#_x0000_t202" style="position:absolute;left:5715;top:26765;width:50292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Ld8MA&#10;AADaAAAADwAAAGRycy9kb3ducmV2LnhtbESPQWvCQBSE74L/YXmCN91EtJTUVaRFqqUXU8Hra/a5&#10;CWbfhuxWo7/eLQgeh5n5hpkvO1uLM7W+cqwgHScgiAunKzYK9j/r0SsIH5A11o5JwZU8LBf93hwz&#10;7S68o3MejIgQ9hkqKENoMil9UZJFP3YNcfSOrrUYomyN1C1eItzWcpIkL9JixXGhxIbeSypO+Z9V&#10;sN1/pe60Mh+J+T1+p3Q7zPjzoNRw0K3eQATqwjP8aG+0gin8X4k3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hLd8MAAADaAAAADwAAAAAAAAAAAAAAAACYAgAAZHJzL2Rv&#10;d25yZXYueG1sUEsFBgAAAAAEAAQA9QAAAIgDAAAAAA==&#10;" filled="f" stroked="f">
                  <v:textbox inset="3.5mm">
                    <w:txbxContent>
                      <w:p w:rsidR="002011E1" w:rsidRDefault="002011E1">
                        <w:pPr>
                          <w:spacing w:beforeLines="50" w:before="156"/>
                          <w:ind w:firstLineChars="50" w:firstLine="9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  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 0.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.2            0.3            0.4           0.5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(</w:t>
                        </w:r>
                        <w:r w:rsidRPr="00800223">
                          <w:rPr>
                            <w:rFonts w:hint="eastAsia"/>
                            <w:szCs w:val="21"/>
                          </w:rPr>
                          <w:t>mm/</w:t>
                        </w:r>
                        <w:r w:rsidRPr="00800223">
                          <w:rPr>
                            <w:rFonts w:hint="eastAsia"/>
                            <w:szCs w:val="21"/>
                          </w:rPr>
                          <w:t>转</w:t>
                        </w:r>
                        <w:r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  <w:p w:rsidR="002011E1" w:rsidRDefault="002011E1">
                        <w:pPr>
                          <w:spacing w:beforeLines="50" w:before="1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2  </w:t>
                        </w:r>
                        <w:r>
                          <w:rPr>
                            <w:rFonts w:hint="eastAsia"/>
                            <w:sz w:val="18"/>
                          </w:rPr>
                          <w:t>改变进给量切削温度实验图</w:t>
                        </w:r>
                      </w:p>
                    </w:txbxContent>
                  </v:textbox>
                </v:shape>
                <v:shape id="Text Box 30" o:spid="_x0000_s1031" type="#_x0000_t202" style="position:absolute;left:3429;width:5715;height:3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2011E1" w:rsidRDefault="002011E1">
                        <w:pPr>
                          <w:spacing w:beforeLines="100" w:before="312" w:line="24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1400</w:t>
                        </w:r>
                      </w:p>
                      <w:p w:rsidR="002011E1" w:rsidRDefault="002011E1">
                        <w:pPr>
                          <w:spacing w:line="56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1200</w:t>
                        </w:r>
                      </w:p>
                      <w:p w:rsidR="002011E1" w:rsidRDefault="002011E1">
                        <w:pPr>
                          <w:spacing w:line="56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</w:t>
                        </w:r>
                      </w:p>
                      <w:p w:rsidR="002011E1" w:rsidRDefault="002011E1" w:rsidP="00192E12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800</w:t>
                        </w:r>
                      </w:p>
                      <w:p w:rsidR="002011E1" w:rsidRDefault="002011E1" w:rsidP="00192E12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600</w:t>
                        </w:r>
                      </w:p>
                      <w:p w:rsidR="002011E1" w:rsidRDefault="002011E1" w:rsidP="00192E12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</w:pPr>
                        <w:r>
                          <w:t>400</w:t>
                        </w:r>
                      </w:p>
                      <w:p w:rsidR="002011E1" w:rsidRDefault="002011E1" w:rsidP="00192E12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</w:pPr>
                        <w:r>
                          <w:t>200</w:t>
                        </w:r>
                      </w:p>
                      <w:p w:rsidR="002011E1" w:rsidRDefault="002011E1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</w:pPr>
                        <w:r>
                          <w:t xml:space="preserve">   0</w:t>
                        </w:r>
                      </w:p>
                      <w:p w:rsidR="002011E1" w:rsidRDefault="002011E1">
                        <w:pPr>
                          <w:spacing w:line="320" w:lineRule="exact"/>
                        </w:pPr>
                      </w:p>
                    </w:txbxContent>
                  </v:textbox>
                </v:shape>
                <v:shape id="Text Box 31" o:spid="_x0000_s1032" type="#_x0000_t202" style="position:absolute;top:7810;width:4572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2011E1" w:rsidRDefault="002011E1">
                        <w:pPr>
                          <w:jc w:val="center"/>
                        </w:pPr>
                        <w:r>
                          <w:t>(</w:t>
                        </w:r>
                        <w:r>
                          <w:rPr>
                            <w:rFonts w:ascii="宋体" w:hAnsi="宋体" w:hint="eastAsia"/>
                          </w:rPr>
                          <w:t>℃</w:t>
                        </w:r>
                        <w:r>
                          <w:t>)</w:t>
                        </w:r>
                      </w:p>
                      <w:p w:rsidR="002011E1" w:rsidRDefault="002011E1">
                        <w:pPr>
                          <w:jc w:val="center"/>
                        </w:pPr>
                      </w:p>
                      <w:p w:rsidR="002011E1" w:rsidRDefault="002011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切</w:t>
                        </w:r>
                      </w:p>
                      <w:p w:rsidR="002011E1" w:rsidRDefault="002011E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削</w:t>
                        </w:r>
                        <w:proofErr w:type="gramEnd"/>
                      </w:p>
                      <w:p w:rsidR="002011E1" w:rsidRDefault="002011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</w:t>
                        </w:r>
                      </w:p>
                      <w:p w:rsidR="002011E1" w:rsidRDefault="002011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度</w:t>
                        </w:r>
                      </w:p>
                      <w:p w:rsidR="002011E1" w:rsidRDefault="002011E1">
                        <w:pPr>
                          <w:jc w:val="center"/>
                          <w:rPr>
                            <w:rFonts w:ascii="Symbol" w:hAnsi="Symbol"/>
                            <w:i/>
                            <w:iCs/>
                            <w:sz w:val="32"/>
                          </w:rPr>
                        </w:pPr>
                        <w:r>
                          <w:rPr>
                            <w:rFonts w:ascii="Symbol" w:hAnsi="Symbol"/>
                            <w:i/>
                            <w:iCs/>
                            <w:sz w:val="32"/>
                          </w:rPr>
                          <w:t></w:t>
                        </w:r>
                      </w:p>
                    </w:txbxContent>
                  </v:textbox>
                </v:shape>
                <v:shape id="Text Box 32" o:spid="_x0000_s1033" type="#_x0000_t202" style="position:absolute;left:6572;top:59245;width:50292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A35432" w:rsidRDefault="00A35432" w:rsidP="00A35432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beforeLines="50" w:before="156" w:line="360" w:lineRule="auto"/>
                          <w:ind w:leftChars="86" w:left="181" w:firstLineChars="50" w:firstLine="90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0             50            100           150            200           250</w:t>
                        </w:r>
                        <w:r>
                          <w:rPr>
                            <w:rFonts w:hint="eastAsia"/>
                            <w:szCs w:val="24"/>
                          </w:rPr>
                          <w:t xml:space="preserve"> (</w:t>
                        </w:r>
                        <w:r w:rsidRPr="00800223">
                          <w:rPr>
                            <w:rFonts w:hint="eastAsia"/>
                            <w:sz w:val="21"/>
                            <w:szCs w:val="21"/>
                          </w:rPr>
                          <w:t>m/mi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)</w:t>
                        </w:r>
                      </w:p>
                      <w:p w:rsidR="002011E1" w:rsidRDefault="002011E1">
                        <w:pPr>
                          <w:spacing w:beforeLines="50" w:before="1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3  </w:t>
                        </w:r>
                        <w:r w:rsidR="00A35432">
                          <w:rPr>
                            <w:rFonts w:hint="eastAsia"/>
                            <w:sz w:val="18"/>
                          </w:rPr>
                          <w:t>改变背吃刀量切削</w:t>
                        </w:r>
                        <w:r w:rsidR="00F73F85">
                          <w:rPr>
                            <w:rFonts w:hint="eastAsia"/>
                            <w:sz w:val="18"/>
                          </w:rPr>
                          <w:t>温度实验图</w:t>
                        </w:r>
                      </w:p>
                    </w:txbxContent>
                  </v:textbox>
                </v:shape>
                <v:shape id="Text Box 33" o:spid="_x0000_s1034" type="#_x0000_t202" style="position:absolute;top:40290;width:4572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2011E1" w:rsidRDefault="002011E1">
                        <w:pPr>
                          <w:jc w:val="center"/>
                        </w:pPr>
                        <w:r>
                          <w:t>(</w:t>
                        </w:r>
                        <w:r>
                          <w:rPr>
                            <w:rFonts w:ascii="宋体" w:hAnsi="宋体" w:hint="eastAsia"/>
                          </w:rPr>
                          <w:t>℃</w:t>
                        </w:r>
                        <w:r>
                          <w:t>)</w:t>
                        </w:r>
                      </w:p>
                      <w:p w:rsidR="002011E1" w:rsidRDefault="002011E1">
                        <w:pPr>
                          <w:jc w:val="center"/>
                        </w:pPr>
                      </w:p>
                      <w:p w:rsidR="002011E1" w:rsidRDefault="002011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切</w:t>
                        </w:r>
                      </w:p>
                      <w:p w:rsidR="002011E1" w:rsidRDefault="002011E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削</w:t>
                        </w:r>
                        <w:proofErr w:type="gramEnd"/>
                      </w:p>
                      <w:p w:rsidR="002011E1" w:rsidRDefault="002011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</w:t>
                        </w:r>
                      </w:p>
                      <w:p w:rsidR="002011E1" w:rsidRDefault="002011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度</w:t>
                        </w:r>
                      </w:p>
                      <w:p w:rsidR="002011E1" w:rsidRDefault="002011E1">
                        <w:pPr>
                          <w:jc w:val="center"/>
                          <w:rPr>
                            <w:rFonts w:ascii="Symbol" w:hAnsi="Symbol"/>
                            <w:i/>
                            <w:iCs/>
                            <w:sz w:val="32"/>
                          </w:rPr>
                        </w:pPr>
                        <w:r>
                          <w:rPr>
                            <w:rFonts w:ascii="Symbol" w:hAnsi="Symbol"/>
                            <w:i/>
                            <w:iCs/>
                            <w:sz w:val="32"/>
                          </w:rPr>
                          <w:t></w:t>
                        </w:r>
                      </w:p>
                    </w:txbxContent>
                  </v:textbox>
                </v:shape>
                <v:shape id="Text Box 37" o:spid="_x0000_s1035" type="#_x0000_t202" style="position:absolute;left:2857;top:31718;width:5715;height:3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011E1" w:rsidRDefault="002011E1">
                        <w:pPr>
                          <w:spacing w:line="180" w:lineRule="exact"/>
                        </w:pPr>
                      </w:p>
                      <w:p w:rsidR="002011E1" w:rsidRDefault="002011E1">
                        <w:pPr>
                          <w:spacing w:line="200" w:lineRule="exact"/>
                        </w:pPr>
                      </w:p>
                      <w:p w:rsidR="002011E1" w:rsidRDefault="002011E1">
                        <w:pPr>
                          <w:spacing w:line="560" w:lineRule="exact"/>
                          <w:ind w:firstLineChars="50" w:firstLine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50" w:firstLine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50" w:firstLine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100" w:firstLine="180"/>
                        </w:pPr>
                        <w:r>
                          <w:rPr>
                            <w:sz w:val="18"/>
                          </w:rPr>
                          <w:t>800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100" w:firstLine="180"/>
                        </w:pPr>
                        <w:r>
                          <w:rPr>
                            <w:sz w:val="18"/>
                          </w:rPr>
                          <w:t>600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100" w:firstLine="180"/>
                        </w:pPr>
                        <w:r>
                          <w:rPr>
                            <w:sz w:val="18"/>
                          </w:rPr>
                          <w:t>400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100" w:firstLine="210"/>
                        </w:pPr>
                        <w:r>
                          <w:t>200</w:t>
                        </w:r>
                      </w:p>
                      <w:p w:rsidR="002011E1" w:rsidRDefault="002011E1">
                        <w:pPr>
                          <w:spacing w:line="560" w:lineRule="exact"/>
                          <w:ind w:firstLineChars="50" w:firstLine="105"/>
                        </w:pPr>
                        <w:r>
                          <w:t xml:space="preserve">   0</w:t>
                        </w:r>
                      </w:p>
                      <w:p w:rsidR="002011E1" w:rsidRDefault="002011E1">
                        <w:pPr>
                          <w:spacing w:line="32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A2926">
        <w:rPr>
          <w:noProof/>
          <w:sz w:val="18"/>
        </w:rPr>
        <w:pict>
          <v:shape id="_x0000_s1071" type="#_x0000_t75" style="position:absolute;left:0;text-align:left;margin-left:61.5pt;margin-top:1.95pt;width:353.05pt;height:187.5pt;z-index:251664896;mso-position-horizontal-relative:text;mso-position-vertical-relative:text" filled="t" stroked="t">
            <v:imagedata r:id="rId10" o:title=""/>
            <w10:wrap type="square"/>
          </v:shape>
          <o:OLEObject Type="Embed" ProgID="Excel.Sheet.12" ShapeID="_x0000_s1071" DrawAspect="Content" ObjectID="_1500471151" r:id="rId12"/>
        </w:pict>
      </w:r>
      <w:bookmarkEnd w:id="1"/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EA292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  <w:r>
        <w:rPr>
          <w:noProof/>
          <w:sz w:val="18"/>
        </w:rPr>
        <w:pict>
          <v:shape id="_x0000_s1072" type="#_x0000_t75" style="position:absolute;left:0;text-align:left;margin-left:67.75pt;margin-top:14.4pt;width:353.05pt;height:187.5pt;z-index:251665920;mso-position-horizontal-relative:text;mso-position-vertical-relative:text" filled="t" stroked="t">
            <v:imagedata r:id="rId10" o:title=""/>
            <w10:wrap type="square"/>
          </v:shape>
          <o:OLEObject Type="Embed" ProgID="Excel.Sheet.12" ShapeID="_x0000_s1072" DrawAspect="Content" ObjectID="_1500471152" r:id="rId13"/>
        </w:pict>
      </w:r>
    </w:p>
    <w:p w:rsidR="009256E6" w:rsidRDefault="009256E6">
      <w:pPr>
        <w:tabs>
          <w:tab w:val="left" w:pos="3420"/>
          <w:tab w:val="left" w:pos="5940"/>
        </w:tabs>
        <w:ind w:firstLineChars="550" w:firstLine="99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 w:rsidP="003E4237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A35432" w:rsidRDefault="00A3543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numPr>
          <w:ilvl w:val="1"/>
          <w:numId w:val="1"/>
        </w:numPr>
        <w:tabs>
          <w:tab w:val="clear" w:pos="780"/>
          <w:tab w:val="num" w:pos="0"/>
        </w:tabs>
        <w:spacing w:afterLines="50" w:after="156"/>
        <w:ind w:firstLineChars="900" w:firstLine="1890"/>
        <w:sectPr w:rsidR="009256E6" w:rsidSect="00896B51">
          <w:pgSz w:w="11906" w:h="16838" w:code="9"/>
          <w:pgMar w:top="1440" w:right="1418" w:bottom="1440" w:left="1797" w:header="851" w:footer="992" w:gutter="0"/>
          <w:pgNumType w:start="2"/>
          <w:cols w:space="425"/>
          <w:docGrid w:type="linesAndChars" w:linePitch="312"/>
        </w:sect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C8474F" w:rsidRDefault="00C8474F" w:rsidP="00C8474F">
      <w:pPr>
        <w:spacing w:beforeLines="50" w:before="156"/>
        <w:ind w:left="420"/>
        <w:rPr>
          <w:rFonts w:eastAsia="黑体"/>
          <w:sz w:val="24"/>
        </w:rPr>
      </w:pPr>
    </w:p>
    <w:p w:rsidR="009256E6" w:rsidRDefault="009256E6">
      <w:pPr>
        <w:numPr>
          <w:ilvl w:val="0"/>
          <w:numId w:val="1"/>
        </w:numPr>
        <w:spacing w:beforeLines="50" w:before="156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实验结果：</w:t>
      </w:r>
    </w:p>
    <w:p w:rsidR="00C8474F" w:rsidRDefault="00C8474F">
      <w:pPr>
        <w:numPr>
          <w:ilvl w:val="1"/>
          <w:numId w:val="1"/>
        </w:numPr>
        <w:spacing w:beforeLines="50" w:before="156" w:afterLines="50" w:after="156"/>
      </w:pPr>
      <w:r>
        <w:rPr>
          <w:rFonts w:hint="eastAsia"/>
        </w:rPr>
        <w:t>实验数据记录</w:t>
      </w:r>
    </w:p>
    <w:p w:rsidR="00C8474F" w:rsidRDefault="00C8474F" w:rsidP="00C8474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t>  </w:t>
      </w:r>
      <w:r>
        <w:t>改变背</w:t>
      </w:r>
      <w:proofErr w:type="gramStart"/>
      <w:r>
        <w:t>吃刀量单因素</w:t>
      </w:r>
      <w:proofErr w:type="gramEnd"/>
      <w:r>
        <w:t>切削力实验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37"/>
        <w:gridCol w:w="2129"/>
        <w:gridCol w:w="2103"/>
      </w:tblGrid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背吃刀量（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C8474F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切削速度（</w:t>
            </w:r>
            <w:r>
              <w:rPr>
                <w:rFonts w:hint="eastAsia"/>
              </w:rPr>
              <w:t>m/min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C8474F" w:rsidRPr="00E14E25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进给量（</w:t>
            </w:r>
            <w:r>
              <w:rPr>
                <w:rFonts w:hint="eastAsia"/>
              </w:rPr>
              <w:t>mm/r</w:t>
            </w:r>
            <w:r>
              <w:rPr>
                <w:rFonts w:hint="eastAsia"/>
              </w:rPr>
              <w:t>）</w:t>
            </w:r>
          </w:p>
        </w:tc>
        <w:tc>
          <w:tcPr>
            <w:tcW w:w="2103" w:type="dxa"/>
          </w:tcPr>
          <w:p w:rsidR="00C8474F" w:rsidRDefault="00C8474F" w:rsidP="00C8474F">
            <w:pPr>
              <w:jc w:val="center"/>
            </w:pPr>
            <w:r>
              <w:rPr>
                <w:rFonts w:hint="eastAsia"/>
              </w:rPr>
              <w:t>切削温度</w:t>
            </w:r>
            <w:r>
              <w:rPr>
                <w:rFonts w:ascii="Symbol" w:hAnsi="Symbol"/>
                <w:i/>
                <w:iCs/>
                <w:sz w:val="32"/>
              </w:rPr>
              <w:t></w:t>
            </w:r>
            <w:r>
              <w:rPr>
                <w:rFonts w:ascii="Symbol" w:hAnsi="Symbol"/>
                <w:i/>
                <w:iCs/>
                <w:sz w:val="32"/>
              </w:rPr>
              <w:t></w:t>
            </w:r>
            <w:r>
              <w:rPr>
                <w:rFonts w:ascii="Symbol" w:hAnsi="Symbol"/>
                <w:i/>
                <w:iCs/>
                <w:sz w:val="32"/>
              </w:rPr>
              <w:t></w:t>
            </w:r>
            <w:r>
              <w:t>(</w:t>
            </w:r>
            <w:r>
              <w:rPr>
                <w:rFonts w:ascii="宋体" w:hAnsi="宋体" w:hint="eastAsia"/>
              </w:rPr>
              <w:t>℃</w:t>
            </w:r>
            <w:r>
              <w:t>)</w:t>
            </w: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 w:val="restart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 w:val="restart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</w:tbl>
    <w:p w:rsidR="00C8474F" w:rsidRDefault="00C8474F" w:rsidP="00C8474F">
      <w:pPr>
        <w:pStyle w:val="a7"/>
        <w:spacing w:beforeLines="50" w:before="156" w:afterLines="50" w:after="156"/>
        <w:ind w:left="420" w:firstLineChars="0" w:firstLine="0"/>
      </w:pPr>
    </w:p>
    <w:p w:rsidR="00C8474F" w:rsidRDefault="00C8474F" w:rsidP="00C8474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t>  </w:t>
      </w:r>
      <w:r>
        <w:t>改变</w:t>
      </w:r>
      <w:r>
        <w:rPr>
          <w:rFonts w:hint="eastAsia"/>
        </w:rPr>
        <w:t>进给</w:t>
      </w:r>
      <w:r>
        <w:t>量单因素切削力实验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37"/>
        <w:gridCol w:w="2129"/>
        <w:gridCol w:w="2103"/>
      </w:tblGrid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进给量（</w:t>
            </w:r>
            <w:r>
              <w:rPr>
                <w:rFonts w:hint="eastAsia"/>
              </w:rPr>
              <w:t>mm/r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C8474F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切削速度（</w:t>
            </w:r>
            <w:r>
              <w:rPr>
                <w:rFonts w:hint="eastAsia"/>
              </w:rPr>
              <w:t>m/min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C8474F" w:rsidRPr="00E14E25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背吃刀量（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2103" w:type="dxa"/>
          </w:tcPr>
          <w:p w:rsidR="00C8474F" w:rsidRDefault="00C8474F" w:rsidP="00730D6A">
            <w:pPr>
              <w:jc w:val="center"/>
            </w:pPr>
            <w:r>
              <w:rPr>
                <w:rFonts w:hint="eastAsia"/>
              </w:rPr>
              <w:t>切削温度</w:t>
            </w:r>
            <w:r>
              <w:rPr>
                <w:rFonts w:ascii="Symbol" w:hAnsi="Symbol"/>
                <w:i/>
                <w:iCs/>
                <w:sz w:val="32"/>
              </w:rPr>
              <w:t></w:t>
            </w:r>
            <w:r>
              <w:rPr>
                <w:rFonts w:ascii="Symbol" w:hAnsi="Symbol"/>
                <w:i/>
                <w:iCs/>
                <w:sz w:val="32"/>
              </w:rPr>
              <w:t></w:t>
            </w:r>
            <w:r>
              <w:rPr>
                <w:rFonts w:ascii="Symbol" w:hAnsi="Symbol"/>
                <w:i/>
                <w:iCs/>
                <w:sz w:val="32"/>
              </w:rPr>
              <w:t></w:t>
            </w:r>
            <w:r>
              <w:t>(</w:t>
            </w:r>
            <w:r>
              <w:rPr>
                <w:rFonts w:ascii="宋体" w:hAnsi="宋体" w:hint="eastAsia"/>
              </w:rPr>
              <w:t>℃</w:t>
            </w:r>
            <w:r>
              <w:t>)</w:t>
            </w: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 w:val="restart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 w:val="restart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</w:tbl>
    <w:p w:rsidR="00C8474F" w:rsidRDefault="00C8474F" w:rsidP="00C8474F">
      <w:pPr>
        <w:pStyle w:val="a7"/>
        <w:spacing w:beforeLines="50" w:before="156" w:afterLines="50" w:after="156"/>
        <w:ind w:left="420" w:firstLineChars="0" w:firstLine="0"/>
      </w:pPr>
    </w:p>
    <w:p w:rsidR="00C8474F" w:rsidRDefault="00C8474F" w:rsidP="00C8474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t>  </w:t>
      </w:r>
      <w:r>
        <w:t>改变</w:t>
      </w:r>
      <w:r>
        <w:rPr>
          <w:rFonts w:hint="eastAsia"/>
        </w:rPr>
        <w:t>切削速度</w:t>
      </w:r>
      <w:r>
        <w:t>单因素切削力实验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37"/>
        <w:gridCol w:w="2129"/>
        <w:gridCol w:w="2103"/>
      </w:tblGrid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切削速度（</w:t>
            </w:r>
            <w:r>
              <w:rPr>
                <w:rFonts w:hint="eastAsia"/>
              </w:rPr>
              <w:t>m/min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C8474F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进给量（</w:t>
            </w:r>
            <w:r>
              <w:rPr>
                <w:rFonts w:hint="eastAsia"/>
              </w:rPr>
              <w:t>mm/r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C8474F" w:rsidRPr="00E14E25" w:rsidRDefault="00C8474F" w:rsidP="00C8474F">
            <w:pPr>
              <w:spacing w:beforeLines="50" w:before="156" w:afterLines="50" w:after="156"/>
            </w:pPr>
            <w:r>
              <w:rPr>
                <w:rFonts w:hint="eastAsia"/>
              </w:rPr>
              <w:t>背吃刀量（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2103" w:type="dxa"/>
          </w:tcPr>
          <w:p w:rsidR="00C8474F" w:rsidRDefault="00C8474F" w:rsidP="00730D6A">
            <w:pPr>
              <w:jc w:val="center"/>
            </w:pPr>
            <w:r>
              <w:rPr>
                <w:rFonts w:hint="eastAsia"/>
              </w:rPr>
              <w:t>切削温度</w:t>
            </w:r>
            <w:r>
              <w:rPr>
                <w:rFonts w:ascii="Symbol" w:hAnsi="Symbol"/>
                <w:i/>
                <w:iCs/>
                <w:sz w:val="32"/>
              </w:rPr>
              <w:t></w:t>
            </w:r>
            <w:r>
              <w:rPr>
                <w:rFonts w:ascii="Symbol" w:hAnsi="Symbol"/>
                <w:i/>
                <w:iCs/>
                <w:sz w:val="32"/>
              </w:rPr>
              <w:t></w:t>
            </w:r>
            <w:r>
              <w:rPr>
                <w:rFonts w:ascii="Symbol" w:hAnsi="Symbol"/>
                <w:i/>
                <w:iCs/>
                <w:sz w:val="32"/>
              </w:rPr>
              <w:t></w:t>
            </w:r>
            <w:r>
              <w:t>(</w:t>
            </w:r>
            <w:r>
              <w:rPr>
                <w:rFonts w:ascii="宋体" w:hAnsi="宋体" w:hint="eastAsia"/>
              </w:rPr>
              <w:t>℃</w:t>
            </w:r>
            <w:r>
              <w:t>)</w:t>
            </w: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 w:val="restart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 w:val="restart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  <w:tr w:rsidR="00C8474F" w:rsidTr="00730D6A">
        <w:tc>
          <w:tcPr>
            <w:tcW w:w="2118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C8474F" w:rsidRDefault="00C8474F" w:rsidP="00C8474F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C8474F" w:rsidRDefault="00C8474F" w:rsidP="00C8474F">
            <w:pPr>
              <w:spacing w:beforeLines="50" w:before="156" w:afterLines="50" w:after="156"/>
            </w:pPr>
          </w:p>
        </w:tc>
      </w:tr>
    </w:tbl>
    <w:p w:rsidR="00C8474F" w:rsidRDefault="00C8474F" w:rsidP="00C8474F">
      <w:pPr>
        <w:pStyle w:val="a7"/>
        <w:spacing w:beforeLines="50" w:before="156" w:afterLines="50" w:after="156"/>
        <w:ind w:left="420" w:firstLineChars="0" w:firstLine="0"/>
      </w:pPr>
    </w:p>
    <w:p w:rsidR="00C8474F" w:rsidRDefault="00C8474F" w:rsidP="00C8474F">
      <w:pPr>
        <w:spacing w:beforeLines="50" w:before="156" w:afterLines="50" w:after="156"/>
        <w:ind w:left="420"/>
      </w:pPr>
    </w:p>
    <w:p w:rsidR="009256E6" w:rsidRDefault="009256E6">
      <w:pPr>
        <w:numPr>
          <w:ilvl w:val="1"/>
          <w:numId w:val="1"/>
        </w:numPr>
        <w:spacing w:beforeLines="50" w:before="156" w:afterLines="50" w:after="156"/>
      </w:pPr>
      <w:r>
        <w:rPr>
          <w:rFonts w:hint="eastAsia"/>
        </w:rPr>
        <w:t>单因素实验图</w:t>
      </w:r>
      <w:r>
        <w:rPr>
          <w:rFonts w:hint="eastAsia"/>
        </w:rPr>
        <w:t xml:space="preserve">    </w:t>
      </w:r>
      <w:r>
        <w:rPr>
          <w:rFonts w:hint="eastAsia"/>
        </w:rPr>
        <w:t>改变背吃刀量、改变进给量和改变切削速度的切削</w:t>
      </w:r>
      <w:r w:rsidR="00F73F85">
        <w:rPr>
          <w:rFonts w:hint="eastAsia"/>
        </w:rPr>
        <w:t>温度</w:t>
      </w:r>
      <w:r>
        <w:rPr>
          <w:rFonts w:hint="eastAsia"/>
        </w:rPr>
        <w:t>实验图见图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和图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9256E6" w:rsidRDefault="009256E6">
      <w:pPr>
        <w:numPr>
          <w:ilvl w:val="1"/>
          <w:numId w:val="1"/>
        </w:numPr>
        <w:spacing w:afterLines="100" w:after="312"/>
      </w:pPr>
      <w:r>
        <w:rPr>
          <w:rFonts w:hint="eastAsia"/>
        </w:rPr>
        <w:t>单因素实验公式</w:t>
      </w:r>
      <w:r>
        <w:rPr>
          <w:rFonts w:hint="eastAsia"/>
        </w:rPr>
        <w:t xml:space="preserve">    </w:t>
      </w:r>
      <w:r>
        <w:rPr>
          <w:rFonts w:hint="eastAsia"/>
        </w:rPr>
        <w:t>单因素实验公式见表</w:t>
      </w:r>
      <w:r>
        <w:rPr>
          <w:rFonts w:hint="eastAsia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6"/>
        <w:gridCol w:w="2796"/>
        <w:gridCol w:w="2796"/>
      </w:tblGrid>
      <w:tr w:rsidR="009256E6"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9256E6" w:rsidRDefault="009256E6">
            <w:pPr>
              <w:jc w:val="center"/>
            </w:pPr>
            <w:r>
              <w:rPr>
                <w:rFonts w:hint="eastAsia"/>
              </w:rPr>
              <w:t>改变切削速度实验</w:t>
            </w:r>
          </w:p>
        </w:tc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9256E6" w:rsidRDefault="009256E6">
            <w:pPr>
              <w:jc w:val="center"/>
            </w:pPr>
            <w:r>
              <w:rPr>
                <w:rFonts w:hint="eastAsia"/>
              </w:rPr>
              <w:t>改变进给量实验</w:t>
            </w:r>
          </w:p>
        </w:tc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9256E6" w:rsidRDefault="009256E6">
            <w:pPr>
              <w:jc w:val="center"/>
            </w:pPr>
            <w:r>
              <w:rPr>
                <w:rFonts w:hint="eastAsia"/>
              </w:rPr>
              <w:t>改变背吃刀量实验</w:t>
            </w:r>
          </w:p>
        </w:tc>
      </w:tr>
      <w:tr w:rsidR="009256E6">
        <w:tc>
          <w:tcPr>
            <w:tcW w:w="2796" w:type="dxa"/>
            <w:vAlign w:val="center"/>
          </w:tcPr>
          <w:p w:rsidR="009256E6" w:rsidRDefault="009256E6">
            <w:pPr>
              <w:ind w:firstLineChars="56" w:firstLine="179"/>
            </w:pPr>
            <w:r>
              <w:rPr>
                <w:rFonts w:ascii="Symbol" w:hAnsi="Symbol"/>
                <w:i/>
                <w:iCs/>
                <w:sz w:val="32"/>
              </w:rPr>
              <w:t></w:t>
            </w:r>
            <w:r>
              <w:rPr>
                <w:sz w:val="32"/>
              </w:rPr>
              <w:t xml:space="preserve"> </w:t>
            </w:r>
            <w:r>
              <w:t>=</w:t>
            </w:r>
            <w:r>
              <w:rPr>
                <w:sz w:val="13"/>
              </w:rPr>
              <w:t xml:space="preserve">  </w:t>
            </w:r>
            <w:r w:rsidR="008740FD">
              <w:rPr>
                <w:sz w:val="28"/>
              </w:rPr>
              <w:t>17.68</w:t>
            </w:r>
            <w:r>
              <w:rPr>
                <w:rFonts w:ascii="Italic" w:hAnsi="Italic"/>
                <w:sz w:val="18"/>
              </w:rPr>
              <w:t xml:space="preserve"> </w:t>
            </w:r>
            <w:proofErr w:type="spellStart"/>
            <w:r>
              <w:rPr>
                <w:i/>
                <w:iCs/>
                <w:sz w:val="44"/>
              </w:rPr>
              <w:t>v</w:t>
            </w:r>
            <w:r>
              <w:rPr>
                <w:i/>
                <w:iCs/>
                <w:sz w:val="18"/>
              </w:rPr>
              <w:t>c</w:t>
            </w:r>
            <w:proofErr w:type="spellEnd"/>
            <w:r>
              <w:rPr>
                <w:rFonts w:hint="eastAsia"/>
                <w:sz w:val="28"/>
                <w:vertAlign w:val="superscript"/>
              </w:rPr>
              <w:t xml:space="preserve"> </w:t>
            </w:r>
            <w:r w:rsidR="008740FD">
              <w:rPr>
                <w:sz w:val="28"/>
                <w:vertAlign w:val="superscript"/>
              </w:rPr>
              <w:t>0.72</w:t>
            </w:r>
          </w:p>
        </w:tc>
        <w:tc>
          <w:tcPr>
            <w:tcW w:w="2796" w:type="dxa"/>
            <w:vAlign w:val="center"/>
          </w:tcPr>
          <w:p w:rsidR="009256E6" w:rsidRDefault="009256E6">
            <w:pPr>
              <w:ind w:leftChars="-45" w:left="-94"/>
              <w:jc w:val="center"/>
            </w:pPr>
            <w:r>
              <w:rPr>
                <w:rFonts w:ascii="Symbol" w:hAnsi="Symbol"/>
                <w:i/>
                <w:iCs/>
                <w:sz w:val="32"/>
              </w:rPr>
              <w:t></w:t>
            </w:r>
            <w:r>
              <w:t xml:space="preserve"> =</w:t>
            </w:r>
            <w:r>
              <w:rPr>
                <w:sz w:val="13"/>
              </w:rPr>
              <w:t xml:space="preserve">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636.17"/>
                <w:attr w:name="UnitName" w:val="F"/>
              </w:smartTagPr>
              <w:r w:rsidR="008740FD">
                <w:rPr>
                  <w:sz w:val="28"/>
                </w:rPr>
                <w:t>636.17</w:t>
              </w:r>
              <w:r>
                <w:rPr>
                  <w:rFonts w:ascii="Italic" w:hAnsi="Italic"/>
                  <w:sz w:val="18"/>
                </w:rPr>
                <w:t xml:space="preserve"> </w:t>
              </w:r>
              <w:r>
                <w:rPr>
                  <w:b/>
                  <w:bCs/>
                  <w:i/>
                  <w:iCs/>
                  <w:sz w:val="30"/>
                </w:rPr>
                <w:t>f</w:t>
              </w:r>
            </w:smartTag>
            <w:r>
              <w:rPr>
                <w:rFonts w:ascii="Italic" w:hAnsi="Italic"/>
                <w:b/>
                <w:bCs/>
                <w:sz w:val="10"/>
              </w:rPr>
              <w:t xml:space="preserve"> </w:t>
            </w:r>
            <w:r>
              <w:rPr>
                <w:rFonts w:ascii="Italic" w:hAnsi="Italic"/>
                <w:i/>
                <w:iCs/>
                <w:sz w:val="10"/>
              </w:rPr>
              <w:t xml:space="preserve"> </w:t>
            </w:r>
            <w:r w:rsidR="008740FD">
              <w:rPr>
                <w:sz w:val="28"/>
                <w:vertAlign w:val="superscript"/>
              </w:rPr>
              <w:t>0.30</w:t>
            </w:r>
          </w:p>
        </w:tc>
        <w:tc>
          <w:tcPr>
            <w:tcW w:w="2796" w:type="dxa"/>
            <w:vAlign w:val="center"/>
          </w:tcPr>
          <w:p w:rsidR="009256E6" w:rsidRDefault="009256E6">
            <w:pPr>
              <w:jc w:val="center"/>
            </w:pPr>
            <w:r>
              <w:rPr>
                <w:rFonts w:ascii="Symbol" w:hAnsi="Symbol"/>
                <w:i/>
                <w:iCs/>
                <w:sz w:val="32"/>
              </w:rPr>
              <w:t></w:t>
            </w:r>
            <w:r>
              <w:t xml:space="preserve"> =</w:t>
            </w:r>
            <w:r>
              <w:rPr>
                <w:sz w:val="13"/>
              </w:rPr>
              <w:t xml:space="preserve">  </w:t>
            </w:r>
            <w:r w:rsidR="008740FD">
              <w:rPr>
                <w:sz w:val="28"/>
              </w:rPr>
              <w:t>240.31</w:t>
            </w:r>
            <w:r>
              <w:rPr>
                <w:rFonts w:ascii="Italic" w:hAnsi="Italic"/>
                <w:sz w:val="18"/>
              </w:rPr>
              <w:t xml:space="preserve"> </w:t>
            </w:r>
            <w:r>
              <w:rPr>
                <w:i/>
                <w:iCs/>
                <w:sz w:val="44"/>
              </w:rPr>
              <w:t>a</w:t>
            </w:r>
            <w:r>
              <w:rPr>
                <w:rFonts w:ascii="Italic" w:hAnsi="Italic"/>
                <w:i/>
                <w:iCs/>
                <w:sz w:val="30"/>
                <w:vertAlign w:val="subscript"/>
              </w:rPr>
              <w:t>sp</w:t>
            </w:r>
            <w:r>
              <w:rPr>
                <w:rFonts w:ascii="Italic" w:hAnsi="Italic"/>
                <w:i/>
                <w:iCs/>
                <w:sz w:val="11"/>
              </w:rPr>
              <w:t xml:space="preserve"> </w:t>
            </w:r>
            <w:r w:rsidR="008740FD">
              <w:rPr>
                <w:sz w:val="28"/>
                <w:vertAlign w:val="superscript"/>
              </w:rPr>
              <w:t>0.06</w:t>
            </w:r>
          </w:p>
        </w:tc>
      </w:tr>
    </w:tbl>
    <w:p w:rsidR="009256E6" w:rsidRDefault="009256E6">
      <w:pPr>
        <w:spacing w:beforeLines="50" w:before="156"/>
        <w:ind w:left="420"/>
      </w:pPr>
    </w:p>
    <w:p w:rsidR="009256E6" w:rsidRDefault="009256E6">
      <w:pPr>
        <w:numPr>
          <w:ilvl w:val="1"/>
          <w:numId w:val="1"/>
        </w:numPr>
        <w:spacing w:beforeLines="50" w:before="156"/>
      </w:pPr>
      <w:r>
        <w:br w:type="page"/>
      </w:r>
      <w:r>
        <w:rPr>
          <w:rFonts w:hint="eastAsia"/>
        </w:rPr>
        <w:lastRenderedPageBreak/>
        <w:t>单因素切削温度实验综合公式：</w:t>
      </w:r>
    </w:p>
    <w:p w:rsidR="009256E6" w:rsidRDefault="009256E6">
      <w:pPr>
        <w:spacing w:line="240" w:lineRule="atLeast"/>
        <w:ind w:left="720"/>
        <w:rPr>
          <w:sz w:val="28"/>
        </w:rPr>
      </w:pPr>
      <w:r>
        <w:t xml:space="preserve">    </w:t>
      </w:r>
      <w:r>
        <w:rPr>
          <w:rFonts w:ascii="Symbol" w:hAnsi="Symbol"/>
          <w:i/>
          <w:iCs/>
          <w:sz w:val="32"/>
        </w:rPr>
        <w:t></w:t>
      </w:r>
      <w:r>
        <w:t xml:space="preserve"> </w:t>
      </w:r>
      <w:proofErr w:type="gramStart"/>
      <w:r>
        <w:t>=</w:t>
      </w:r>
      <w:r>
        <w:rPr>
          <w:sz w:val="13"/>
        </w:rPr>
        <w:t xml:space="preserve">  </w:t>
      </w:r>
      <w:r w:rsidR="008740FD">
        <w:rPr>
          <w:sz w:val="28"/>
        </w:rPr>
        <w:t>340.41</w:t>
      </w:r>
      <w:proofErr w:type="gramEnd"/>
      <w:r>
        <w:rPr>
          <w:rFonts w:ascii="Italic" w:hAnsi="Italic"/>
          <w:sz w:val="18"/>
        </w:rPr>
        <w:t xml:space="preserve"> </w:t>
      </w:r>
      <w:proofErr w:type="spellStart"/>
      <w:r>
        <w:rPr>
          <w:i/>
          <w:iCs/>
          <w:sz w:val="44"/>
        </w:rPr>
        <w:t>v</w:t>
      </w:r>
      <w:r>
        <w:rPr>
          <w:i/>
          <w:iCs/>
          <w:sz w:val="18"/>
        </w:rPr>
        <w:t>c</w:t>
      </w:r>
      <w:proofErr w:type="spellEnd"/>
      <w:r>
        <w:rPr>
          <w:i/>
          <w:iCs/>
          <w:sz w:val="18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72"/>
          <w:attr w:name="UnitName" w:val="F"/>
        </w:smartTagPr>
        <w:r w:rsidR="008740FD">
          <w:rPr>
            <w:sz w:val="28"/>
            <w:vertAlign w:val="superscript"/>
          </w:rPr>
          <w:t>0.72</w:t>
        </w:r>
        <w:r>
          <w:rPr>
            <w:sz w:val="28"/>
            <w:vertAlign w:val="superscript"/>
          </w:rPr>
          <w:t xml:space="preserve">  </w:t>
        </w:r>
        <w:r>
          <w:rPr>
            <w:b/>
            <w:bCs/>
            <w:i/>
            <w:iCs/>
            <w:sz w:val="30"/>
          </w:rPr>
          <w:t>f</w:t>
        </w:r>
      </w:smartTag>
      <w:r>
        <w:rPr>
          <w:rFonts w:ascii="Italic" w:hAnsi="Italic"/>
          <w:b/>
          <w:bCs/>
          <w:sz w:val="10"/>
        </w:rPr>
        <w:t xml:space="preserve"> </w:t>
      </w:r>
      <w:r>
        <w:rPr>
          <w:rFonts w:ascii="Italic" w:hAnsi="Italic"/>
          <w:b/>
          <w:bCs/>
          <w:i/>
          <w:iCs/>
          <w:sz w:val="10"/>
        </w:rPr>
        <w:t xml:space="preserve"> </w:t>
      </w:r>
      <w:r w:rsidR="008740FD">
        <w:rPr>
          <w:sz w:val="28"/>
          <w:vertAlign w:val="superscript"/>
        </w:rPr>
        <w:t>0.30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 </w:t>
      </w:r>
      <w:r>
        <w:rPr>
          <w:i/>
          <w:iCs/>
          <w:sz w:val="44"/>
        </w:rPr>
        <w:t>a</w:t>
      </w:r>
      <w:r>
        <w:rPr>
          <w:rFonts w:ascii="Italic" w:hAnsi="Italic"/>
          <w:i/>
          <w:iCs/>
          <w:sz w:val="30"/>
          <w:vertAlign w:val="subscript"/>
        </w:rPr>
        <w:t>sp</w:t>
      </w:r>
      <w:r>
        <w:rPr>
          <w:rFonts w:ascii="Italic" w:hAnsi="Italic"/>
          <w:i/>
          <w:iCs/>
          <w:sz w:val="11"/>
        </w:rPr>
        <w:t xml:space="preserve"> </w:t>
      </w:r>
      <w:r w:rsidR="008740FD">
        <w:rPr>
          <w:sz w:val="28"/>
          <w:vertAlign w:val="superscript"/>
        </w:rPr>
        <w:t>0.06</w:t>
      </w:r>
    </w:p>
    <w:p w:rsidR="009256E6" w:rsidRDefault="009256E6">
      <w:pPr>
        <w:numPr>
          <w:ilvl w:val="0"/>
          <w:numId w:val="1"/>
        </w:numPr>
        <w:spacing w:beforeLines="50" w:before="156"/>
        <w:rPr>
          <w:rFonts w:eastAsia="黑体"/>
          <w:sz w:val="24"/>
        </w:rPr>
      </w:pPr>
      <w:r>
        <w:rPr>
          <w:rFonts w:eastAsia="黑体" w:hint="eastAsia"/>
          <w:sz w:val="24"/>
        </w:rPr>
        <w:t>实验</w:t>
      </w:r>
      <w:r w:rsidR="008740FD">
        <w:rPr>
          <w:rFonts w:eastAsia="黑体" w:hint="eastAsia"/>
          <w:sz w:val="24"/>
        </w:rPr>
        <w:t>结论</w:t>
      </w:r>
      <w:r>
        <w:rPr>
          <w:rFonts w:eastAsia="黑体" w:hint="eastAsia"/>
          <w:sz w:val="24"/>
        </w:rPr>
        <w:t>：</w:t>
      </w:r>
    </w:p>
    <w:p w:rsidR="009256E6" w:rsidRDefault="009256E6">
      <w:pPr>
        <w:spacing w:beforeLines="50" w:before="156"/>
        <w:ind w:left="720"/>
      </w:pPr>
    </w:p>
    <w:sectPr w:rsidR="009256E6" w:rsidSect="00896B51">
      <w:headerReference w:type="default" r:id="rId14"/>
      <w:footerReference w:type="default" r:id="rId15"/>
      <w:type w:val="continuous"/>
      <w:pgSz w:w="11906" w:h="16838" w:code="9"/>
      <w:pgMar w:top="1440" w:right="1418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26" w:rsidRDefault="00EA2926">
      <w:r>
        <w:separator/>
      </w:r>
    </w:p>
  </w:endnote>
  <w:endnote w:type="continuationSeparator" w:id="0">
    <w:p w:rsidR="00EA2926" w:rsidRDefault="00EA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Default="00206C30" w:rsidP="00AF1BB3">
    <w:pPr>
      <w:pStyle w:val="a4"/>
      <w:ind w:firstLineChars="200" w:firstLine="420"/>
    </w:pPr>
    <w:r>
      <w:rPr>
        <w:rStyle w:val="a5"/>
        <w:rFonts w:ascii="隶书" w:eastAsia="隶书" w:hint="eastAsia"/>
        <w:sz w:val="21"/>
        <w:szCs w:val="21"/>
      </w:rPr>
      <w:t>哈尔滨工业大学机械制造及其自动化系</w:t>
    </w:r>
    <w:r w:rsidR="002011E1" w:rsidRPr="00896B51">
      <w:rPr>
        <w:rStyle w:val="a5"/>
        <w:rFonts w:ascii="隶书" w:eastAsia="隶书" w:hint="eastAsia"/>
        <w:sz w:val="21"/>
        <w:szCs w:val="21"/>
      </w:rPr>
      <w:t xml:space="preserve"> </w:t>
    </w:r>
    <w:r w:rsidR="002011E1">
      <w:rPr>
        <w:rStyle w:val="a5"/>
        <w:rFonts w:hint="eastAsia"/>
      </w:rPr>
      <w:t xml:space="preserve">        </w:t>
    </w:r>
    <w:r w:rsidR="005B0276">
      <w:rPr>
        <w:rStyle w:val="a5"/>
        <w:rFonts w:hint="eastAsia"/>
      </w:rPr>
      <w:t xml:space="preserve">                             </w:t>
    </w:r>
    <w:r w:rsidR="002011E1">
      <w:rPr>
        <w:rStyle w:val="a5"/>
        <w:rFonts w:hint="eastAsia"/>
      </w:rPr>
      <w:t xml:space="preserve">  </w:t>
    </w:r>
    <w:r w:rsidR="002011E1">
      <w:rPr>
        <w:rStyle w:val="a5"/>
        <w:rFonts w:hint="eastAsia"/>
      </w:rPr>
      <w:t>共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NUMPAGES </w:instrText>
    </w:r>
    <w:r w:rsidR="002011E1">
      <w:rPr>
        <w:rStyle w:val="a5"/>
      </w:rPr>
      <w:fldChar w:fldCharType="separate"/>
    </w:r>
    <w:r w:rsidR="008C2A73">
      <w:rPr>
        <w:rStyle w:val="a5"/>
        <w:noProof/>
      </w:rPr>
      <w:t>5</w:t>
    </w:r>
    <w:r w:rsidR="002011E1">
      <w:rPr>
        <w:rStyle w:val="a5"/>
      </w:rPr>
      <w:fldChar w:fldCharType="end"/>
    </w:r>
    <w:r w:rsidR="002011E1">
      <w:rPr>
        <w:rStyle w:val="a5"/>
        <w:rFonts w:hint="eastAsia"/>
      </w:rPr>
      <w:t>页第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PAGE </w:instrText>
    </w:r>
    <w:r w:rsidR="002011E1">
      <w:rPr>
        <w:rStyle w:val="a5"/>
      </w:rPr>
      <w:fldChar w:fldCharType="separate"/>
    </w:r>
    <w:r w:rsidR="008C2A73">
      <w:rPr>
        <w:rStyle w:val="a5"/>
        <w:noProof/>
      </w:rPr>
      <w:t>1</w:t>
    </w:r>
    <w:r w:rsidR="002011E1">
      <w:rPr>
        <w:rStyle w:val="a5"/>
      </w:rPr>
      <w:fldChar w:fldCharType="end"/>
    </w:r>
    <w:r w:rsidR="002011E1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Pr="00896B51" w:rsidRDefault="005B0276" w:rsidP="00AF1BB3">
    <w:pPr>
      <w:pStyle w:val="a4"/>
      <w:ind w:firstLineChars="200" w:firstLine="420"/>
    </w:pPr>
    <w:r>
      <w:rPr>
        <w:rStyle w:val="a5"/>
        <w:rFonts w:ascii="隶书" w:eastAsia="隶书" w:hint="eastAsia"/>
        <w:sz w:val="21"/>
        <w:szCs w:val="21"/>
      </w:rPr>
      <w:t>哈尔滨工业大学机械制造及其自动化系</w:t>
    </w:r>
    <w:r w:rsidRPr="00896B51">
      <w:rPr>
        <w:rStyle w:val="a5"/>
        <w:rFonts w:ascii="隶书" w:eastAsia="隶书" w:hint="eastAsia"/>
        <w:sz w:val="21"/>
        <w:szCs w:val="21"/>
      </w:rPr>
      <w:t xml:space="preserve"> </w:t>
    </w:r>
    <w:r w:rsidR="002011E1" w:rsidRPr="00896B51">
      <w:rPr>
        <w:rStyle w:val="a5"/>
        <w:rFonts w:ascii="隶书" w:eastAsia="隶书" w:hint="eastAsia"/>
        <w:sz w:val="21"/>
        <w:szCs w:val="21"/>
      </w:rPr>
      <w:t xml:space="preserve"> </w:t>
    </w:r>
    <w:r w:rsidR="002011E1">
      <w:rPr>
        <w:rStyle w:val="a5"/>
        <w:rFonts w:hint="eastAsia"/>
      </w:rPr>
      <w:t xml:space="preserve">        </w:t>
    </w:r>
    <w:r>
      <w:rPr>
        <w:rStyle w:val="a5"/>
        <w:rFonts w:hint="eastAsia"/>
      </w:rPr>
      <w:t xml:space="preserve">                            </w:t>
    </w:r>
    <w:r w:rsidR="002011E1">
      <w:rPr>
        <w:rStyle w:val="a5"/>
        <w:rFonts w:hint="eastAsia"/>
      </w:rPr>
      <w:t xml:space="preserve"> </w:t>
    </w:r>
    <w:r w:rsidR="002011E1">
      <w:rPr>
        <w:rStyle w:val="a5"/>
        <w:rFonts w:hint="eastAsia"/>
      </w:rPr>
      <w:t>共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NUMPAGES </w:instrText>
    </w:r>
    <w:r w:rsidR="002011E1">
      <w:rPr>
        <w:rStyle w:val="a5"/>
      </w:rPr>
      <w:fldChar w:fldCharType="separate"/>
    </w:r>
    <w:r w:rsidR="008C2A73">
      <w:rPr>
        <w:rStyle w:val="a5"/>
        <w:noProof/>
      </w:rPr>
      <w:t>5</w:t>
    </w:r>
    <w:r w:rsidR="002011E1">
      <w:rPr>
        <w:rStyle w:val="a5"/>
      </w:rPr>
      <w:fldChar w:fldCharType="end"/>
    </w:r>
    <w:r w:rsidR="002011E1">
      <w:rPr>
        <w:rStyle w:val="a5"/>
        <w:rFonts w:hint="eastAsia"/>
      </w:rPr>
      <w:t>页第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PAGE </w:instrText>
    </w:r>
    <w:r w:rsidR="002011E1">
      <w:rPr>
        <w:rStyle w:val="a5"/>
      </w:rPr>
      <w:fldChar w:fldCharType="separate"/>
    </w:r>
    <w:r w:rsidR="008C2A73">
      <w:rPr>
        <w:rStyle w:val="a5"/>
        <w:noProof/>
      </w:rPr>
      <w:t>5</w:t>
    </w:r>
    <w:r w:rsidR="002011E1">
      <w:rPr>
        <w:rStyle w:val="a5"/>
      </w:rPr>
      <w:fldChar w:fldCharType="end"/>
    </w:r>
    <w:r w:rsidR="002011E1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26" w:rsidRDefault="00EA2926">
      <w:r>
        <w:separator/>
      </w:r>
    </w:p>
  </w:footnote>
  <w:footnote w:type="continuationSeparator" w:id="0">
    <w:p w:rsidR="00EA2926" w:rsidRDefault="00EA2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Default="002011E1">
    <w:pPr>
      <w:pStyle w:val="a3"/>
      <w:rPr>
        <w:rFonts w:eastAsia="隶书"/>
        <w:sz w:val="21"/>
      </w:rPr>
    </w:pPr>
    <w:r>
      <w:rPr>
        <w:rFonts w:eastAsia="隶书" w:hint="eastAsia"/>
        <w:sz w:val="21"/>
      </w:rPr>
      <w:t>《机械制造技术基础》切削温度实验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Pr="00896B51" w:rsidRDefault="002011E1" w:rsidP="00896B51">
    <w:pPr>
      <w:pStyle w:val="a3"/>
    </w:pPr>
    <w:r>
      <w:rPr>
        <w:rFonts w:eastAsia="隶书" w:hint="eastAsia"/>
        <w:sz w:val="21"/>
      </w:rPr>
      <w:t>《机械制造技术基础》切削温度实验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62BC"/>
    <w:multiLevelType w:val="hybridMultilevel"/>
    <w:tmpl w:val="F30258EC"/>
    <w:lvl w:ilvl="0" w:tplc="122C8852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7908058">
      <w:start w:val="1"/>
      <w:numFmt w:val="decimal"/>
      <w:lvlText w:val="%2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2" w:tplc="4B464EAE">
      <w:start w:val="1"/>
      <w:numFmt w:val="decimal"/>
      <w:lvlText w:val="%3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 w:tplc="C0144A58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DC6DF8"/>
    <w:multiLevelType w:val="hybridMultilevel"/>
    <w:tmpl w:val="1D4C5A1C"/>
    <w:lvl w:ilvl="0" w:tplc="61D0F200">
      <w:start w:val="1"/>
      <w:numFmt w:val="decimal"/>
      <w:lvlText w:val="%1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1" w:tplc="5848532C">
      <w:start w:val="1"/>
      <w:numFmt w:val="decimal"/>
      <w:lvlText w:val="%2)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CD"/>
    <w:rsid w:val="00035582"/>
    <w:rsid w:val="000A2259"/>
    <w:rsid w:val="000C7CEC"/>
    <w:rsid w:val="00192E12"/>
    <w:rsid w:val="002011E1"/>
    <w:rsid w:val="00206C30"/>
    <w:rsid w:val="002272FD"/>
    <w:rsid w:val="00243134"/>
    <w:rsid w:val="002B08EE"/>
    <w:rsid w:val="002C381E"/>
    <w:rsid w:val="003E4237"/>
    <w:rsid w:val="00540D64"/>
    <w:rsid w:val="005B0276"/>
    <w:rsid w:val="005B0A6C"/>
    <w:rsid w:val="005C01CD"/>
    <w:rsid w:val="005E32D6"/>
    <w:rsid w:val="00653579"/>
    <w:rsid w:val="00670995"/>
    <w:rsid w:val="00691D68"/>
    <w:rsid w:val="006A3155"/>
    <w:rsid w:val="006D4997"/>
    <w:rsid w:val="00727ADD"/>
    <w:rsid w:val="007955E9"/>
    <w:rsid w:val="00800223"/>
    <w:rsid w:val="0082229C"/>
    <w:rsid w:val="008455C9"/>
    <w:rsid w:val="008740FD"/>
    <w:rsid w:val="00896B51"/>
    <w:rsid w:val="008C2A73"/>
    <w:rsid w:val="009256E6"/>
    <w:rsid w:val="0099498F"/>
    <w:rsid w:val="00997ACC"/>
    <w:rsid w:val="009D3B04"/>
    <w:rsid w:val="00A35432"/>
    <w:rsid w:val="00A72075"/>
    <w:rsid w:val="00AF1BB3"/>
    <w:rsid w:val="00B8579E"/>
    <w:rsid w:val="00C8474F"/>
    <w:rsid w:val="00CE7E83"/>
    <w:rsid w:val="00D004F7"/>
    <w:rsid w:val="00D0170D"/>
    <w:rsid w:val="00D81200"/>
    <w:rsid w:val="00DD1D60"/>
    <w:rsid w:val="00EA2926"/>
    <w:rsid w:val="00EA63E2"/>
    <w:rsid w:val="00F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C84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847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C84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84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___3.xls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2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1333;&#22240;&#32032;&#20999;&#21066;&#21147;&#23454;&#39564;&#25253;&#21578;u8i9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单因素切削力实验报告u8i9.dot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>hzx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单因素切削力实验报告</dc:title>
  <dc:creator>Administrator</dc:creator>
  <cp:lastModifiedBy>BigMai</cp:lastModifiedBy>
  <cp:revision>6</cp:revision>
  <dcterms:created xsi:type="dcterms:W3CDTF">2015-05-17T06:00:00Z</dcterms:created>
  <dcterms:modified xsi:type="dcterms:W3CDTF">2015-08-07T08:46:00Z</dcterms:modified>
</cp:coreProperties>
</file>